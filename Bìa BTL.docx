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465" w:rsidRDefault="007701B0">
      <w:pPr>
        <w:sectPr w:rsidR="007C3465" w:rsidSect="002343E4">
          <w:pgSz w:w="11907" w:h="16840" w:code="9"/>
          <w:pgMar w:top="1134" w:right="1134" w:bottom="1134" w:left="1985" w:header="709" w:footer="709" w:gutter="0"/>
          <w:pgBorders>
            <w:top w:val="twistedLines1" w:sz="12" w:space="0" w:color="auto"/>
            <w:left w:val="twistedLines1" w:sz="12" w:space="0" w:color="auto"/>
            <w:bottom w:val="twistedLines1" w:sz="12" w:space="0" w:color="auto"/>
            <w:right w:val="twistedLines1" w:sz="12" w:space="0" w:color="auto"/>
          </w:pgBorders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>
                <wp:extent cx="5562600" cy="9224010"/>
                <wp:effectExtent l="0" t="0" r="0" b="0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00592" y="1944370"/>
                            <a:ext cx="3409315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E4" w:rsidRPr="0039708D" w:rsidRDefault="007A410F" w:rsidP="003E3F49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39708D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</w:rPr>
                                <w:t xml:space="preserve">NGUYỄN VĂN </w:t>
                              </w:r>
                              <w:r w:rsidR="0039708D" w:rsidRPr="0039708D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</w:rPr>
                                <w:t>MẠNH</w:t>
                              </w:r>
                              <w:r w:rsidR="003E3F49" w:rsidRPr="0039708D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</w:rPr>
                                <w:t>(</w:t>
                              </w:r>
                              <w:r w:rsidR="0039708D" w:rsidRPr="0039708D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</w:rPr>
                                <w:t>1521050425</w:t>
                              </w:r>
                              <w:r w:rsidR="003E3F49" w:rsidRPr="0039708D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3E3F49" w:rsidRDefault="0039708D" w:rsidP="003E3F49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HÀ VĂN LINH</w:t>
                              </w:r>
                              <w:r w:rsidR="003E3F49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1521050206</w:t>
                              </w:r>
                              <w:r w:rsidR="003E3F49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) (C)</w:t>
                              </w:r>
                            </w:p>
                            <w:p w:rsidR="003E3F49" w:rsidRPr="005D49C9" w:rsidRDefault="0039708D" w:rsidP="003E3F49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CẤN DUY ĐỨC</w:t>
                              </w:r>
                              <w:r w:rsidR="003E3F49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 xml:space="preserve"> (</w:t>
                              </w:r>
                              <w:r w:rsidRPr="0039708D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1521050065</w:t>
                              </w:r>
                              <w:r w:rsidR="003E3F49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1874"/>
                            <a:ext cx="5562600" cy="3905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8D" w:rsidRPr="0039708D" w:rsidRDefault="0039708D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6"/>
                                  <w:szCs w:val="46"/>
                                </w:rPr>
                              </w:pPr>
                              <w:r w:rsidRPr="0039708D">
                                <w:rPr>
                                  <w:rFonts w:ascii="Arial" w:hAnsi="Arial"/>
                                  <w:sz w:val="46"/>
                                  <w:szCs w:val="46"/>
                                </w:rPr>
                                <w:t>Xây dựng website bán hàng – bán túi xách,ví</w:t>
                              </w: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7A410F" w:rsidRPr="005D49C9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BÀI TẬP LỚN</w:t>
                              </w:r>
                            </w:p>
                            <w:p w:rsidR="007C3465" w:rsidRPr="00013160" w:rsidRDefault="00715BD9" w:rsidP="0039708D">
                              <w:pPr>
                                <w:spacing w:before="6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MÔN: </w:t>
                              </w:r>
                              <w:r w:rsidR="0039708D" w:rsidRPr="0039708D">
                                <w:rPr>
                                  <w:rFonts w:ascii="Times New Roman" w:hAnsi="Times New Roman"/>
                                  <w:b/>
                                </w:rPr>
                                <w:t>Phát triển ứng dụng Web + BTL</w:t>
                              </w:r>
                              <w:r w:rsidR="0039708D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– </w:t>
                              </w:r>
                              <w:r w:rsidR="0039708D" w:rsidRPr="0039708D">
                                <w:rPr>
                                  <w:rFonts w:ascii="Times New Roman" w:hAnsi="Times New Roman"/>
                                  <w:b/>
                                </w:rPr>
                                <w:t>4080106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E4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39708D" w:rsidRPr="0039708D">
                                <w:rPr>
                                  <w:rFonts w:ascii="Times New Roman" w:hAnsi="Times New Roman"/>
                                  <w:b/>
                                </w:rPr>
                                <w:t>2018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:rsidR="007C3465" w:rsidRPr="00F65597" w:rsidRDefault="007A410F" w:rsidP="0019207D">
                              <w:pPr>
                                <w:jc w:val="center"/>
                                <w:rPr>
                                  <w:rStyle w:val="Manh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38pt;height:726.3pt;mso-position-horizontal-relative:char;mso-position-vertical-relative:line" coordsize="55626,9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9224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005;top:19443;width:34094;height:9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2343E4" w:rsidRPr="0039708D" w:rsidRDefault="007A410F" w:rsidP="003E3F49">
                        <w:pPr>
                          <w:spacing w:before="60"/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</w:rPr>
                        </w:pPr>
                        <w:r w:rsidRPr="0039708D"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</w:rPr>
                          <w:t xml:space="preserve">NGUYỄN VĂN </w:t>
                        </w:r>
                        <w:r w:rsidR="0039708D" w:rsidRPr="0039708D"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</w:rPr>
                          <w:t>MẠNH</w:t>
                        </w:r>
                        <w:r w:rsidR="003E3F49" w:rsidRPr="0039708D"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</w:rPr>
                          <w:t>(</w:t>
                        </w:r>
                        <w:r w:rsidR="0039708D" w:rsidRPr="0039708D"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</w:rPr>
                          <w:t>1521050425</w:t>
                        </w:r>
                        <w:r w:rsidR="003E3F49" w:rsidRPr="0039708D"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</w:rPr>
                          <w:t>)</w:t>
                        </w:r>
                      </w:p>
                      <w:p w:rsidR="003E3F49" w:rsidRDefault="0039708D" w:rsidP="003E3F49">
                        <w:pPr>
                          <w:spacing w:before="60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HÀ VĂN LINH</w:t>
                        </w:r>
                        <w:r w:rsidR="003E3F49"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1521050206</w:t>
                        </w:r>
                        <w:r w:rsidR="003E3F49"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) (C)</w:t>
                        </w:r>
                      </w:p>
                      <w:p w:rsidR="003E3F49" w:rsidRPr="005D49C9" w:rsidRDefault="0039708D" w:rsidP="003E3F49">
                        <w:pPr>
                          <w:spacing w:before="60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CẤN DUY ĐỨC</w:t>
                        </w:r>
                        <w:r w:rsidR="003E3F49"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 xml:space="preserve"> (</w:t>
                        </w:r>
                        <w:r w:rsidRPr="0039708D"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1521050065</w:t>
                        </w:r>
                        <w:r w:rsidR="003E3F49"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5" o:spid="_x0000_s1029" type="#_x0000_t202" style="position:absolute;top:35718;width:55626;height:39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39708D" w:rsidRPr="0039708D" w:rsidRDefault="0039708D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6"/>
                            <w:szCs w:val="46"/>
                          </w:rPr>
                        </w:pPr>
                        <w:r w:rsidRPr="0039708D">
                          <w:rPr>
                            <w:rFonts w:ascii="Arial" w:hAnsi="Arial"/>
                            <w:sz w:val="46"/>
                            <w:szCs w:val="46"/>
                          </w:rPr>
                          <w:t>Xây dựng website bán hàng – bán túi xách,ví</w:t>
                        </w: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7A410F" w:rsidRPr="005D49C9" w:rsidRDefault="00715BD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BÀI TẬP LỚN</w:t>
                        </w:r>
                      </w:p>
                      <w:p w:rsidR="007C3465" w:rsidRPr="00013160" w:rsidRDefault="00715BD9" w:rsidP="0039708D">
                        <w:pPr>
                          <w:spacing w:before="6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MÔN: </w:t>
                        </w:r>
                        <w:r w:rsidR="0039708D" w:rsidRPr="0039708D">
                          <w:rPr>
                            <w:rFonts w:ascii="Times New Roman" w:hAnsi="Times New Roman"/>
                            <w:b/>
                          </w:rPr>
                          <w:t>Phát triển ứng dụng Web + BTL</w:t>
                        </w:r>
                        <w:r w:rsidR="0039708D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– </w:t>
                        </w:r>
                        <w:r w:rsidR="0039708D" w:rsidRPr="0039708D">
                          <w:rPr>
                            <w:rFonts w:ascii="Times New Roman" w:hAnsi="Times New Roman"/>
                            <w:b/>
                          </w:rPr>
                          <w:t>4080106</w:t>
                        </w:r>
                      </w:p>
                    </w:txbxContent>
                  </v:textbox>
                </v:shape>
                <v:shape id="Text Box 7" o:spid="_x0000_s1030" type="#_x0000_t202" style="position:absolute;left:21336;top:88011;width:1295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" filled="f" stroked="f">
                  <o:lock v:ext="edit" aspectratio="t"/>
                  <v:textbox style="mso-fit-shape-to-text:t" inset="0,0,0,0">
                    <w:txbxContent>
                      <w:p w:rsidR="002343E4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 w:rsidRP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39708D" w:rsidRPr="0039708D">
                          <w:rPr>
                            <w:rFonts w:ascii="Times New Roman" w:hAnsi="Times New Roman"/>
                            <w:b/>
                          </w:rPr>
                          <w:t>2018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2038;width:41910;height: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o:lock v:ext="edit" aspectratio="t"/>
                  <v:textbox style="mso-fit-shape-to-text:t">
                    <w:txbxContent>
                      <w:p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:rsidR="007C3465" w:rsidRPr="00F65597" w:rsidRDefault="007A410F" w:rsidP="0019207D">
                        <w:pPr>
                          <w:jc w:val="center"/>
                          <w:rPr>
                            <w:rStyle w:val="Manh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43E4" w:rsidRDefault="007701B0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562600" cy="9204960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9368"/>
                            <a:ext cx="5562600" cy="269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5D49C9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>BÀI TẬP LỚN</w:t>
                              </w:r>
                            </w:p>
                            <w:p w:rsidR="007A410F" w:rsidRPr="00013160" w:rsidRDefault="00715BD9" w:rsidP="0039708D">
                              <w:pPr>
                                <w:spacing w:before="6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Môn học: </w:t>
                              </w:r>
                              <w:r w:rsidR="0039708D" w:rsidRPr="0039708D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Phát triển ứng dụng Web + BTL</w:t>
                              </w:r>
                            </w:p>
                            <w:p w:rsidR="007C3465" w:rsidRDefault="007C3465" w:rsidP="00F3492A">
                              <w:pPr>
                                <w:pStyle w:val="Tiuphu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3465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39708D" w:rsidRPr="0039708D">
                                <w:rPr>
                                  <w:rFonts w:ascii="Times New Roman" w:hAnsi="Times New Roman"/>
                                  <w:b/>
                                </w:rPr>
                                <w:t>2018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:rsidR="007A410F" w:rsidRPr="00F65597" w:rsidRDefault="007A410F" w:rsidP="007A410F">
                              <w:pPr>
                                <w:jc w:val="center"/>
                                <w:rPr>
                                  <w:rStyle w:val="Manh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  <w:p w:rsidR="00F65597" w:rsidRPr="00F65597" w:rsidRDefault="00F65597" w:rsidP="00F65597">
                              <w:pPr>
                                <w:jc w:val="center"/>
                                <w:rPr>
                                  <w:rStyle w:val="Manh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43702"/>
                            <a:ext cx="5562600" cy="202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5D49C9" w:rsidRDefault="005D49C9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ĐỀ TÀI</w:t>
                              </w:r>
                              <w:r w:rsidR="00573AC0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:</w:t>
                              </w:r>
                            </w:p>
                            <w:p w:rsidR="007C3465" w:rsidRPr="001A25BD" w:rsidRDefault="0039708D" w:rsidP="00F3492A">
                              <w:pPr>
                                <w:spacing w:before="60"/>
                                <w:jc w:val="center"/>
                                <w:rPr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39708D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Xây dựng website bán hàng – bán túi xách,ví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28599" y="6067425"/>
                            <a:ext cx="27527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5D49C9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SINH VIÊN THỰC HIỆN</w:t>
                              </w:r>
                            </w:p>
                            <w:p w:rsidR="005D49C9" w:rsidRPr="0039708D" w:rsidRDefault="007A410F" w:rsidP="005D49C9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Nguyễn</w:t>
                              </w:r>
                              <w:r w:rsid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Văn </w:t>
                              </w:r>
                              <w:r w:rsidR="0039708D" w:rsidRP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Mạnh</w:t>
                              </w:r>
                              <w:r w:rsidR="00715BD9" w:rsidRP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(</w:t>
                              </w:r>
                              <w:r w:rsidR="0039708D" w:rsidRP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1521050425</w:t>
                              </w:r>
                              <w:r w:rsidR="00715BD9" w:rsidRP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)</w:t>
                              </w:r>
                              <w:r w:rsidR="005D49C9" w:rsidRP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:rsidR="002A0309" w:rsidRPr="0039708D" w:rsidRDefault="0039708D" w:rsidP="002A0309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Hà Văn Linh</w:t>
                              </w:r>
                              <w:r w:rsidR="002A0309" w:rsidRP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(</w:t>
                              </w:r>
                              <w:r w:rsidRP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1521050206</w:t>
                              </w:r>
                              <w:r w:rsidR="002A0309" w:rsidRP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) (C)</w:t>
                              </w:r>
                            </w:p>
                            <w:p w:rsidR="005761BF" w:rsidRPr="0039708D" w:rsidRDefault="0039708D" w:rsidP="0039708D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Cấn Duy Đức</w:t>
                              </w:r>
                              <w:r w:rsidR="002A0309" w:rsidRP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(</w:t>
                              </w:r>
                              <w:r w:rsidRP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1521050065</w:t>
                              </w:r>
                              <w:r w:rsidR="002A0309" w:rsidRP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) </w:t>
                              </w:r>
                            </w:p>
                            <w:p w:rsidR="0039708D" w:rsidRPr="0039708D" w:rsidRDefault="0039708D" w:rsidP="0039708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Lớp: Công nghệ Phần mềm</w:t>
                              </w:r>
                              <w:r w:rsidRP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C</w:t>
                              </w:r>
                              <w:r w:rsidRP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K</w:t>
                              </w:r>
                              <w:r w:rsidRPr="0039708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60</w:t>
                              </w:r>
                            </w:p>
                            <w:p w:rsidR="0039708D" w:rsidRPr="0039708D" w:rsidRDefault="0039708D" w:rsidP="0039708D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0" y="6067425"/>
                            <a:ext cx="28956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7A410F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CÁN BỘ </w:t>
                              </w:r>
                              <w:r w:rsidR="00715BD9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GIẢNG DẠY</w:t>
                              </w:r>
                            </w:p>
                            <w:p w:rsidR="007A410F" w:rsidRPr="007A410F" w:rsidRDefault="0039708D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Giáo Viên: Hoàng Anh Đức</w:t>
                              </w:r>
                            </w:p>
                            <w:p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 môn</w:t>
                              </w:r>
                              <w:r w:rsid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 w:rsidR="0039708D">
                                <w:rPr>
                                  <w:rFonts w:ascii="Times New Roman" w:hAnsi="Times New Roman"/>
                                  <w:sz w:val="24"/>
                                </w:rPr>
                                <w:t>Công nghệ phần mềm</w:t>
                              </w:r>
                            </w:p>
                            <w:p w:rsidR="00F3492A" w:rsidRPr="00F65597" w:rsidRDefault="00F3492A" w:rsidP="00F3492A">
                              <w:pPr>
                                <w:jc w:val="center"/>
                                <w:rPr>
                                  <w:rFonts w:ascii=".VnTimeH" w:hAnsi=".VnTimeH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1" o:spid="_x0000_s1032" editas="canvas" style="width:438pt;height:724.8pt;mso-position-horizontal-relative:char;mso-position-vertical-relative:line" coordsize="55626,9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">
                <v:shape id="_x0000_s1033" type="#_x0000_t75" style="position:absolute;width:55626;height:92049;visibility:visible;mso-wrap-style:square">
                  <v:fill o:detectmouseclick="t"/>
                  <v:path o:connecttype="none"/>
                </v:shape>
                <v:shape id="Text Box 34" o:spid="_x0000_s1034" type="#_x0000_t202" style="position:absolute;top:14193;width:55626;height:26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<v:textbox inset="0,0,0,0">
                    <w:txbxContent>
                      <w:p w:rsidR="007A410F" w:rsidRPr="005D49C9" w:rsidRDefault="00715BD9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>BÀI TẬP LỚN</w:t>
                        </w:r>
                      </w:p>
                      <w:p w:rsidR="007A410F" w:rsidRPr="00013160" w:rsidRDefault="00715BD9" w:rsidP="0039708D">
                        <w:pPr>
                          <w:spacing w:before="6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Môn học: </w:t>
                        </w:r>
                        <w:r w:rsidR="0039708D" w:rsidRPr="0039708D">
                          <w:rPr>
                            <w:rFonts w:ascii="Times New Roman" w:hAnsi="Times New Roman"/>
                            <w:b/>
                            <w:sz w:val="24"/>
                          </w:rPr>
                          <w:t>Phát triển ứng dụng Web + BTL</w:t>
                        </w:r>
                      </w:p>
                      <w:p w:rsidR="007C3465" w:rsidRDefault="007C3465" w:rsidP="00F3492A">
                        <w:pPr>
                          <w:pStyle w:val="Tiuphu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6" o:spid="_x0000_s1035" type="#_x0000_t202" style="position:absolute;left:21336;top:88011;width:12954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" filled="f" stroked="f">
                  <o:lock v:ext="edit" aspectratio="t"/>
                  <v:textbox style="mso-fit-shape-to-text:t" inset="0,0,0,0">
                    <w:txbxContent>
                      <w:p w:rsidR="007C3465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39708D" w:rsidRPr="0039708D">
                          <w:rPr>
                            <w:rFonts w:ascii="Times New Roman" w:hAnsi="Times New Roman"/>
                            <w:b/>
                          </w:rPr>
                          <w:t>2018</w:t>
                        </w:r>
                      </w:p>
                    </w:txbxContent>
                  </v:textbox>
                </v:shape>
                <v:shape id="Text Box 37" o:spid="_x0000_s1036" type="#_x0000_t202" style="position:absolute;left:6858;top:2038;width:41910;height:7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aspectratio="t"/>
                  <v:textbox style="mso-fit-shape-to-text:t">
                    <w:txbxContent>
                      <w:p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:rsidR="007A410F" w:rsidRPr="00F65597" w:rsidRDefault="007A410F" w:rsidP="007A410F">
                        <w:pPr>
                          <w:jc w:val="center"/>
                          <w:rPr>
                            <w:rStyle w:val="Manh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  <w:p w:rsidR="00F65597" w:rsidRPr="00F65597" w:rsidRDefault="00F65597" w:rsidP="00F65597">
                        <w:pPr>
                          <w:jc w:val="center"/>
                          <w:rPr>
                            <w:rStyle w:val="Manh"/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8" o:spid="_x0000_s1037" type="#_x0000_t202" style="position:absolute;top:33437;width:55626;height:20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7A410F" w:rsidRPr="005D49C9" w:rsidRDefault="005D49C9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ĐỀ TÀI</w:t>
                        </w:r>
                        <w:r w:rsidR="00573AC0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:</w:t>
                        </w:r>
                      </w:p>
                      <w:p w:rsidR="007C3465" w:rsidRPr="001A25BD" w:rsidRDefault="0039708D" w:rsidP="00F3492A">
                        <w:pPr>
                          <w:spacing w:before="60"/>
                          <w:jc w:val="center"/>
                          <w:rPr>
                            <w:rFonts w:ascii=".VnTimeH" w:hAnsi=".VnTimeH"/>
                            <w:b/>
                            <w:szCs w:val="28"/>
                          </w:rPr>
                        </w:pPr>
                        <w:r w:rsidRPr="0039708D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Xây dựng website bán hàng – bán túi xách,ví</w:t>
                        </w:r>
                      </w:p>
                    </w:txbxContent>
                  </v:textbox>
                </v:shape>
                <v:shape id="Text Box 40" o:spid="_x0000_s1038" type="#_x0000_t202" style="position:absolute;left:2285;top:60674;width:27528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7A410F" w:rsidRPr="005D49C9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SINH VIÊN THỰC HIỆN</w:t>
                        </w:r>
                      </w:p>
                      <w:p w:rsidR="005D49C9" w:rsidRPr="0039708D" w:rsidRDefault="007A410F" w:rsidP="005D49C9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Nguyễn</w:t>
                        </w:r>
                        <w:r w:rsid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</w:t>
                        </w:r>
                        <w:r w:rsidRP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Văn </w:t>
                        </w:r>
                        <w:r w:rsidR="0039708D" w:rsidRP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Mạnh</w:t>
                        </w:r>
                        <w:r w:rsidR="00715BD9" w:rsidRP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(</w:t>
                        </w:r>
                        <w:r w:rsidR="0039708D" w:rsidRP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1521050425</w:t>
                        </w:r>
                        <w:r w:rsidR="00715BD9" w:rsidRP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)</w:t>
                        </w:r>
                        <w:r w:rsidR="005D49C9" w:rsidRP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</w:t>
                        </w:r>
                      </w:p>
                      <w:p w:rsidR="002A0309" w:rsidRPr="0039708D" w:rsidRDefault="0039708D" w:rsidP="002A0309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Hà Văn Linh</w:t>
                        </w:r>
                        <w:r w:rsidR="002A0309" w:rsidRP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(</w:t>
                        </w:r>
                        <w:r w:rsidRP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1521050206</w:t>
                        </w:r>
                        <w:r w:rsidR="002A0309" w:rsidRP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) (C)</w:t>
                        </w:r>
                      </w:p>
                      <w:p w:rsidR="005761BF" w:rsidRPr="0039708D" w:rsidRDefault="0039708D" w:rsidP="0039708D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Cấn Duy Đức</w:t>
                        </w:r>
                        <w:r w:rsidR="002A0309" w:rsidRP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(</w:t>
                        </w:r>
                        <w:r w:rsidRP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1521050065</w:t>
                        </w:r>
                        <w:r w:rsidR="002A0309" w:rsidRP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) </w:t>
                        </w:r>
                      </w:p>
                      <w:p w:rsidR="0039708D" w:rsidRPr="0039708D" w:rsidRDefault="0039708D" w:rsidP="0039708D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Lớp: Công nghệ Phần mềm</w:t>
                        </w:r>
                        <w:r w:rsidRP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C</w:t>
                        </w:r>
                        <w:r w:rsidRP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K</w:t>
                        </w:r>
                        <w:r w:rsidRPr="0039708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60</w:t>
                        </w:r>
                      </w:p>
                      <w:p w:rsidR="0039708D" w:rsidRPr="0039708D" w:rsidRDefault="0039708D" w:rsidP="0039708D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Text Box 41" o:spid="_x0000_s1039" type="#_x0000_t202" style="position:absolute;left:26670;top:60674;width:2895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7A410F" w:rsidRPr="007A410F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CÁN BỘ </w:t>
                        </w:r>
                        <w:r w:rsidR="00715BD9">
                          <w:rPr>
                            <w:rFonts w:ascii="Times New Roman" w:hAnsi="Times New Roman"/>
                            <w:b/>
                            <w:sz w:val="24"/>
                          </w:rPr>
                          <w:t>GIẢNG DẠY</w:t>
                        </w:r>
                      </w:p>
                      <w:p w:rsidR="007A410F" w:rsidRPr="007A410F" w:rsidRDefault="0039708D" w:rsidP="007A410F">
                        <w:pPr>
                          <w:jc w:val="center"/>
                          <w:rPr>
                            <w:rFonts w:ascii="Times New Roman" w:hAnsi="Times New Roman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Giáo Viên: Hoàng Anh Đức</w:t>
                        </w:r>
                      </w:p>
                      <w:p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Bộ môn</w:t>
                        </w:r>
                        <w:r w:rsidR="005D49C9">
                          <w:rPr>
                            <w:rFonts w:ascii="Times New Roman" w:hAnsi="Times New Roman"/>
                            <w:sz w:val="24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="0039708D">
                          <w:rPr>
                            <w:rFonts w:ascii="Times New Roman" w:hAnsi="Times New Roman"/>
                            <w:sz w:val="24"/>
                          </w:rPr>
                          <w:t>Công nghệ phần mềm</w:t>
                        </w:r>
                      </w:p>
                      <w:p w:rsidR="00F3492A" w:rsidRPr="00F65597" w:rsidRDefault="00F3492A" w:rsidP="00F3492A">
                        <w:pPr>
                          <w:jc w:val="center"/>
                          <w:rPr>
                            <w:rFonts w:ascii=".VnTimeH" w:hAnsi=".VnTimeH"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2343E4" w:rsidSect="002343E4">
      <w:pgSz w:w="11907" w:h="16840" w:code="9"/>
      <w:pgMar w:top="1134" w:right="1134" w:bottom="1134" w:left="1985" w:header="709" w:footer="709" w:gutter="0"/>
      <w:pgBorders>
        <w:top w:val="twistedLines1" w:sz="12" w:space="0" w:color="auto"/>
        <w:left w:val="twistedLines1" w:sz="12" w:space="0" w:color="auto"/>
        <w:bottom w:val="twistedLines1" w:sz="12" w:space="0" w:color="auto"/>
        <w:right w:val="twistedLines1" w:sz="12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Bodoni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Black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220D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4AFD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D0B7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063E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42E3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1C3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A0BC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406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F40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322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activeWritingStyle w:appName="MSWord" w:lang="en-US" w:vendorID="64" w:dllVersion="6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597"/>
    <w:rsid w:val="00013160"/>
    <w:rsid w:val="000217AD"/>
    <w:rsid w:val="000422F0"/>
    <w:rsid w:val="00101609"/>
    <w:rsid w:val="0019207D"/>
    <w:rsid w:val="001A25BD"/>
    <w:rsid w:val="002343E4"/>
    <w:rsid w:val="00245CAA"/>
    <w:rsid w:val="002A0309"/>
    <w:rsid w:val="0039708D"/>
    <w:rsid w:val="003E22EE"/>
    <w:rsid w:val="003E3F49"/>
    <w:rsid w:val="004E743A"/>
    <w:rsid w:val="00561D58"/>
    <w:rsid w:val="00573AC0"/>
    <w:rsid w:val="005761BF"/>
    <w:rsid w:val="00587DF7"/>
    <w:rsid w:val="005D49C9"/>
    <w:rsid w:val="00715BD9"/>
    <w:rsid w:val="007201F3"/>
    <w:rsid w:val="007701B0"/>
    <w:rsid w:val="007A410F"/>
    <w:rsid w:val="007C3465"/>
    <w:rsid w:val="00847253"/>
    <w:rsid w:val="00963D03"/>
    <w:rsid w:val="00965AC7"/>
    <w:rsid w:val="00A26CA5"/>
    <w:rsid w:val="00AD4509"/>
    <w:rsid w:val="00C83D47"/>
    <w:rsid w:val="00C94729"/>
    <w:rsid w:val="00D0310D"/>
    <w:rsid w:val="00D1074C"/>
    <w:rsid w:val="00D32255"/>
    <w:rsid w:val="00D37368"/>
    <w:rsid w:val="00D40FE3"/>
    <w:rsid w:val="00D60D1A"/>
    <w:rsid w:val="00D73CC5"/>
    <w:rsid w:val="00D763DF"/>
    <w:rsid w:val="00D94517"/>
    <w:rsid w:val="00DB6D2E"/>
    <w:rsid w:val="00DE5B62"/>
    <w:rsid w:val="00E706D9"/>
    <w:rsid w:val="00E86DD2"/>
    <w:rsid w:val="00EC0B00"/>
    <w:rsid w:val="00F3492A"/>
    <w:rsid w:val="00F559F6"/>
    <w:rsid w:val="00F6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FE8446F"/>
  <w15:docId w15:val="{55D6DB75-631B-4BD9-96BE-31DBD667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2343E4"/>
    <w:rPr>
      <w:rFonts w:ascii=".VnTime" w:hAnsi=".VnTime"/>
      <w:sz w:val="28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qFormat/>
    <w:rsid w:val="00561D58"/>
    <w:pPr>
      <w:spacing w:before="60"/>
      <w:jc w:val="center"/>
    </w:pPr>
    <w:rPr>
      <w:rFonts w:ascii=".VnBodoniH" w:hAnsi=".VnBodoniH"/>
      <w:sz w:val="40"/>
      <w:szCs w:val="40"/>
    </w:rPr>
  </w:style>
  <w:style w:type="paragraph" w:styleId="Tiuphu">
    <w:name w:val="Subtitle"/>
    <w:basedOn w:val="Binhthng"/>
    <w:link w:val="TiuphuChar"/>
    <w:qFormat/>
    <w:rsid w:val="00561D58"/>
    <w:pPr>
      <w:spacing w:before="60"/>
      <w:jc w:val="center"/>
    </w:pPr>
    <w:rPr>
      <w:rFonts w:ascii=".VnTimeH" w:hAnsi=".VnTimeH"/>
      <w:sz w:val="32"/>
      <w:szCs w:val="32"/>
    </w:rPr>
  </w:style>
  <w:style w:type="character" w:styleId="Manh">
    <w:name w:val="Strong"/>
    <w:qFormat/>
    <w:rsid w:val="00561D58"/>
    <w:rPr>
      <w:rFonts w:ascii=".VnBlackH" w:hAnsi=".VnBlackH"/>
    </w:rPr>
  </w:style>
  <w:style w:type="character" w:customStyle="1" w:styleId="TiuChar">
    <w:name w:val="Tiêu đề Char"/>
    <w:basedOn w:val="Phngmcinhcuaoanvn"/>
    <w:link w:val="Tiu"/>
    <w:locked/>
    <w:rsid w:val="007A410F"/>
    <w:rPr>
      <w:rFonts w:ascii=".VnBodoniH" w:hAnsi=".VnBodoniH"/>
      <w:sz w:val="40"/>
      <w:szCs w:val="40"/>
    </w:rPr>
  </w:style>
  <w:style w:type="character" w:customStyle="1" w:styleId="TiuphuChar">
    <w:name w:val="Tiêu đề phụ Char"/>
    <w:basedOn w:val="Phngmcinhcuaoanvn"/>
    <w:link w:val="Tiuphu"/>
    <w:locked/>
    <w:rsid w:val="007A410F"/>
    <w:rPr>
      <w:rFonts w:ascii=".VnTimeH" w:hAnsi=".VnTimeH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_Bia_DAT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Mau_Bia_DATN.dot</Template>
  <TotalTime>22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Bia Do an tot nghiep</vt:lpstr>
    </vt:vector>
  </TitlesOfParts>
  <Company>THTD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 Do an tot nghiep</dc:title>
  <dc:subject>Van ban mau</dc:subject>
  <dc:creator>Trần Trung Chuyên</dc:creator>
  <cp:keywords>Bia, DATN, Do an tot nghiep</cp:keywords>
  <cp:lastModifiedBy>Windows User</cp:lastModifiedBy>
  <cp:revision>10</cp:revision>
  <cp:lastPrinted>2006-10-05T17:48:00Z</cp:lastPrinted>
  <dcterms:created xsi:type="dcterms:W3CDTF">2016-06-02T08:40:00Z</dcterms:created>
  <dcterms:modified xsi:type="dcterms:W3CDTF">2018-05-29T05:47:00Z</dcterms:modified>
  <cp:category>Van ban &amp; Mau</cp:category>
</cp:coreProperties>
</file>